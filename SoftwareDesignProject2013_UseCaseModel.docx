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DC715" w14:textId="77777777"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33B53">
        <w:rPr>
          <w:rFonts w:ascii="Times New Roman" w:hAnsi="Times New Roman"/>
        </w:rPr>
        <w:t>Hotel Manager</w:t>
      </w:r>
      <w:r>
        <w:fldChar w:fldCharType="end"/>
      </w:r>
    </w:p>
    <w:p w14:paraId="7E6B6178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7887278F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74059999" w14:textId="77777777" w:rsidR="008C4393" w:rsidRPr="00D047E9" w:rsidRDefault="00133B53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570E86" w:rsidRPr="00D047E9">
        <w:rPr>
          <w:rFonts w:ascii="Times New Roman" w:hAnsi="Times New Roman"/>
          <w:sz w:val="28"/>
        </w:rPr>
        <w:t>1.0</w:t>
      </w:r>
    </w:p>
    <w:p w14:paraId="15E27E24" w14:textId="77777777" w:rsidR="008C4393" w:rsidRPr="00D047E9" w:rsidRDefault="008C4393"/>
    <w:p w14:paraId="2D0DF2C9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0B27DC58" w14:textId="77777777" w:rsidR="008C4393" w:rsidRPr="00D047E9" w:rsidRDefault="008C4393"/>
    <w:p w14:paraId="133CCED9" w14:textId="77777777" w:rsidR="008C4393" w:rsidRPr="00D047E9" w:rsidRDefault="008C4393">
      <w:pPr>
        <w:pStyle w:val="BodyText"/>
      </w:pPr>
    </w:p>
    <w:p w14:paraId="1ED81B1F" w14:textId="77777777" w:rsidR="008C4393" w:rsidRPr="00D047E9" w:rsidRDefault="008C4393">
      <w:pPr>
        <w:pStyle w:val="BodyText"/>
      </w:pPr>
    </w:p>
    <w:p w14:paraId="63954841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101D734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719F0DD5" w14:textId="77777777">
        <w:tc>
          <w:tcPr>
            <w:tcW w:w="2304" w:type="dxa"/>
          </w:tcPr>
          <w:p w14:paraId="6EA9CDD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349A25F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AE6C91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2BD422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2A2F8D67" w14:textId="77777777">
        <w:tc>
          <w:tcPr>
            <w:tcW w:w="2304" w:type="dxa"/>
          </w:tcPr>
          <w:p w14:paraId="7DE28B67" w14:textId="77777777" w:rsidR="008C4393" w:rsidRPr="00D047E9" w:rsidRDefault="00133B53">
            <w:pPr>
              <w:pStyle w:val="Tabletext"/>
            </w:pPr>
            <w:r>
              <w:t>04.05.2016</w:t>
            </w:r>
          </w:p>
        </w:tc>
        <w:tc>
          <w:tcPr>
            <w:tcW w:w="1152" w:type="dxa"/>
          </w:tcPr>
          <w:p w14:paraId="770AE553" w14:textId="77777777" w:rsidR="008C4393" w:rsidRPr="00D047E9" w:rsidRDefault="00133B5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80CAB8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91DE038" w14:textId="77777777" w:rsidR="008C4393" w:rsidRPr="00D047E9" w:rsidRDefault="00133B53">
            <w:pPr>
              <w:pStyle w:val="Tabletext"/>
            </w:pPr>
            <w:r>
              <w:t>Radu Tothăzan</w:t>
            </w:r>
          </w:p>
        </w:tc>
      </w:tr>
      <w:tr w:rsidR="008C4393" w:rsidRPr="00D047E9" w14:paraId="6B59C95D" w14:textId="77777777">
        <w:tc>
          <w:tcPr>
            <w:tcW w:w="2304" w:type="dxa"/>
          </w:tcPr>
          <w:p w14:paraId="7D505FB6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F74CB45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EA6DD2D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27FC949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53D7ED4" w14:textId="77777777">
        <w:tc>
          <w:tcPr>
            <w:tcW w:w="2304" w:type="dxa"/>
          </w:tcPr>
          <w:p w14:paraId="6E8ED87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9123100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9EED7FE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AE10303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4B04A270" w14:textId="77777777">
        <w:tc>
          <w:tcPr>
            <w:tcW w:w="2304" w:type="dxa"/>
          </w:tcPr>
          <w:p w14:paraId="333764D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F24F73A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82D6BD2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18E4BF5" w14:textId="77777777" w:rsidR="008C4393" w:rsidRPr="00D047E9" w:rsidRDefault="008C4393">
            <w:pPr>
              <w:pStyle w:val="Tabletext"/>
            </w:pPr>
          </w:p>
        </w:tc>
      </w:tr>
    </w:tbl>
    <w:p w14:paraId="0BD87184" w14:textId="77777777" w:rsidR="008C4393" w:rsidRPr="00D047E9" w:rsidRDefault="008C4393"/>
    <w:p w14:paraId="09879732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31BFFC28" w14:textId="77777777"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2D395DB4" w14:textId="77777777"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0CCC8DB2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495F06">
        <w:lastRenderedPageBreak/>
        <w:fldChar w:fldCharType="begin"/>
      </w:r>
      <w:r w:rsidR="00495F06">
        <w:instrText xml:space="preserve">title  \* Mergeformat </w:instrText>
      </w:r>
      <w:r w:rsidR="00495F06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495F06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1E64AE32" w14:textId="77777777" w:rsidR="008C4393" w:rsidRPr="00D047E9" w:rsidRDefault="008C4393" w:rsidP="00D047E9">
      <w:pPr>
        <w:pStyle w:val="InfoBlue"/>
      </w:pPr>
    </w:p>
    <w:p w14:paraId="177B876A" w14:textId="77777777"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0F83AE5F" w14:textId="68CCB888" w:rsidR="00495F06" w:rsidRPr="00495F06" w:rsidRDefault="00495F06" w:rsidP="00495F06">
      <w:r>
        <w:tab/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2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: </w:t>
      </w:r>
      <w:proofErr w:type="spellStart"/>
      <w:r>
        <w:t>tipul</w:t>
      </w:r>
      <w:proofErr w:type="spellEnd"/>
      <w:r>
        <w:t xml:space="preserve"> "User" care </w:t>
      </w:r>
      <w:proofErr w:type="spellStart"/>
      <w:proofErr w:type="gramStart"/>
      <w:r>
        <w:t>este</w:t>
      </w:r>
      <w:proofErr w:type="spellEnd"/>
      <w:proofErr w:type="gramEnd"/>
      <w:r>
        <w:t xml:space="preserve"> de </w:t>
      </w:r>
      <w:proofErr w:type="spellStart"/>
      <w:r>
        <w:t>fapt</w:t>
      </w:r>
      <w:proofErr w:type="spellEnd"/>
      <w:r>
        <w:t xml:space="preserve"> </w:t>
      </w:r>
      <w:proofErr w:type="spellStart"/>
      <w:r>
        <w:t>recepționerul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"Admin"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unității</w:t>
      </w:r>
      <w:proofErr w:type="spellEnd"/>
      <w:r>
        <w:t xml:space="preserve"> de </w:t>
      </w:r>
      <w:proofErr w:type="spellStart"/>
      <w:r>
        <w:t>cazare</w:t>
      </w:r>
      <w:proofErr w:type="spellEnd"/>
      <w:r>
        <w:t xml:space="preserve">. </w:t>
      </w:r>
      <w:proofErr w:type="spellStart"/>
      <w:r>
        <w:t>Tipul</w:t>
      </w:r>
      <w:proofErr w:type="spellEnd"/>
      <w:r>
        <w:t xml:space="preserve"> "User"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rezervarile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întâmple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,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șteargă</w:t>
      </w:r>
      <w:proofErr w:type="spellEnd"/>
      <w:r>
        <w:t xml:space="preserve"> o </w:t>
      </w:r>
      <w:proofErr w:type="spellStart"/>
      <w:r>
        <w:t>rezervare</w:t>
      </w:r>
      <w:proofErr w:type="spellEnd"/>
      <w:r>
        <w:t xml:space="preserve">. </w:t>
      </w:r>
      <w:proofErr w:type="spellStart"/>
      <w:r>
        <w:t>Administratorul</w:t>
      </w:r>
      <w:proofErr w:type="spellEnd"/>
      <w:r>
        <w:t xml:space="preserve"> are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, </w:t>
      </w:r>
      <w:proofErr w:type="spellStart"/>
      <w:r>
        <w:t>șteargă</w:t>
      </w:r>
      <w:proofErr w:type="spellEnd"/>
      <w:r>
        <w:t xml:space="preserve">, </w:t>
      </w:r>
      <w:proofErr w:type="spellStart"/>
      <w:r>
        <w:t>modifice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.</w:t>
      </w:r>
    </w:p>
    <w:p w14:paraId="7D14B97B" w14:textId="79B21DD6" w:rsidR="008C4393" w:rsidRDefault="00D047E9" w:rsidP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412F9AF2" w14:textId="48E4BC38" w:rsidR="00495F06" w:rsidRDefault="00495F06" w:rsidP="00495F06">
      <w:r>
        <w:tab/>
      </w:r>
      <w:proofErr w:type="spellStart"/>
      <w:r>
        <w:t>Utilizator</w:t>
      </w:r>
      <w:proofErr w:type="spellEnd"/>
      <w:r>
        <w:t xml:space="preserve"> de tip "User":</w:t>
      </w:r>
    </w:p>
    <w:p w14:paraId="0A157C8D" w14:textId="7557D648" w:rsidR="00495F06" w:rsidRDefault="00495F06" w:rsidP="00495F06">
      <w:r>
        <w:pict w14:anchorId="45C47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9pt;height:310.85pt">
            <v:imagedata r:id="rId9" o:title="Screen Shot 2016-06-04 at 13.11.04.png"/>
          </v:shape>
        </w:pict>
      </w:r>
    </w:p>
    <w:p w14:paraId="16BBEF34" w14:textId="77777777" w:rsidR="00495F06" w:rsidRDefault="00495F06" w:rsidP="00495F06">
      <w:r>
        <w:tab/>
      </w:r>
    </w:p>
    <w:p w14:paraId="656515C8" w14:textId="77777777" w:rsidR="00495F06" w:rsidRDefault="00495F06" w:rsidP="00495F06"/>
    <w:p w14:paraId="72017464" w14:textId="77777777" w:rsidR="00495F06" w:rsidRDefault="00495F06" w:rsidP="00495F06"/>
    <w:p w14:paraId="3CDB1F42" w14:textId="77777777" w:rsidR="00495F06" w:rsidRDefault="00495F06" w:rsidP="00495F06"/>
    <w:p w14:paraId="3D4AF56D" w14:textId="77777777" w:rsidR="00495F06" w:rsidRDefault="00495F06" w:rsidP="00495F06"/>
    <w:p w14:paraId="7FB63740" w14:textId="77777777" w:rsidR="00495F06" w:rsidRDefault="00495F06" w:rsidP="00495F06"/>
    <w:p w14:paraId="0C729E98" w14:textId="77777777" w:rsidR="00495F06" w:rsidRDefault="00495F06" w:rsidP="00495F06"/>
    <w:p w14:paraId="243AE8F0" w14:textId="77777777" w:rsidR="00495F06" w:rsidRDefault="00495F06" w:rsidP="00495F06"/>
    <w:p w14:paraId="0307101D" w14:textId="77777777" w:rsidR="00495F06" w:rsidRDefault="00495F06" w:rsidP="00495F06"/>
    <w:p w14:paraId="4101E29B" w14:textId="77777777" w:rsidR="00495F06" w:rsidRDefault="00495F06" w:rsidP="00495F06"/>
    <w:p w14:paraId="005F2563" w14:textId="77777777" w:rsidR="00495F06" w:rsidRDefault="00495F06" w:rsidP="00495F06"/>
    <w:p w14:paraId="5D29FF9C" w14:textId="77777777" w:rsidR="00495F06" w:rsidRDefault="00495F06" w:rsidP="00495F06"/>
    <w:p w14:paraId="2F3FE9CD" w14:textId="77777777" w:rsidR="00495F06" w:rsidRDefault="00495F06" w:rsidP="00495F06"/>
    <w:p w14:paraId="41F93570" w14:textId="77777777" w:rsidR="00495F06" w:rsidRDefault="00495F06" w:rsidP="00495F06"/>
    <w:p w14:paraId="1D09A1B1" w14:textId="1083ECF9" w:rsidR="00495F06" w:rsidRDefault="00495F06" w:rsidP="00495F06">
      <w:r>
        <w:lastRenderedPageBreak/>
        <w:tab/>
      </w:r>
      <w:bookmarkStart w:id="6" w:name="_GoBack"/>
      <w:bookmarkEnd w:id="6"/>
      <w:proofErr w:type="spellStart"/>
      <w:r>
        <w:t>Utilizator</w:t>
      </w:r>
      <w:proofErr w:type="spellEnd"/>
      <w:r>
        <w:t xml:space="preserve"> de tip "Admin":</w:t>
      </w:r>
    </w:p>
    <w:p w14:paraId="23E037B0" w14:textId="6BC51741" w:rsidR="00495F06" w:rsidRPr="00495F06" w:rsidRDefault="00495F06" w:rsidP="00495F06">
      <w:r>
        <w:pict w14:anchorId="0319FAEC">
          <v:shape id="_x0000_i1027" type="#_x0000_t75" style="width:350.35pt;height:376.7pt">
            <v:imagedata r:id="rId10" o:title="Screen Shot 2016-06-04 at 13.11.49.png"/>
          </v:shape>
        </w:pict>
      </w:r>
    </w:p>
    <w:sectPr w:rsidR="00495F06" w:rsidRPr="00495F06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6DA99" w14:textId="77777777" w:rsidR="00C709E3" w:rsidRDefault="00C709E3">
      <w:pPr>
        <w:spacing w:line="240" w:lineRule="auto"/>
      </w:pPr>
      <w:r>
        <w:separator/>
      </w:r>
    </w:p>
  </w:endnote>
  <w:endnote w:type="continuationSeparator" w:id="0">
    <w:p w14:paraId="04AE1789" w14:textId="77777777" w:rsidR="00C709E3" w:rsidRDefault="00C70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6F5C16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3707CC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3307F5" w14:textId="77777777" w:rsidR="008C4393" w:rsidRDefault="0056530F" w:rsidP="00133B53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495F06">
            <w:fldChar w:fldCharType="begin"/>
          </w:r>
          <w:r w:rsidR="00495F06">
            <w:instrText xml:space="preserve"> DOCPROPERTY "Company"  \* MERGEFORMAT </w:instrText>
          </w:r>
          <w:r w:rsidR="00495F06">
            <w:fldChar w:fldCharType="separate"/>
          </w:r>
          <w:proofErr w:type="spellStart"/>
          <w:r w:rsidR="00133B53">
            <w:t>Tothazan</w:t>
          </w:r>
          <w:proofErr w:type="spellEnd"/>
          <w:r w:rsidR="00133B53">
            <w:t xml:space="preserve"> Radu</w:t>
          </w:r>
          <w:r w:rsidR="00495F06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133B5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C533AB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495F06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3AC56AB3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1C90A2" w14:textId="77777777" w:rsidR="00C709E3" w:rsidRDefault="00C709E3">
      <w:pPr>
        <w:spacing w:line="240" w:lineRule="auto"/>
      </w:pPr>
      <w:r>
        <w:separator/>
      </w:r>
    </w:p>
  </w:footnote>
  <w:footnote w:type="continuationSeparator" w:id="0">
    <w:p w14:paraId="690242F1" w14:textId="77777777" w:rsidR="00C709E3" w:rsidRDefault="00C70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D05FE" w14:textId="77777777" w:rsidR="008C4393" w:rsidRDefault="008C4393">
    <w:pPr>
      <w:rPr>
        <w:sz w:val="24"/>
      </w:rPr>
    </w:pPr>
  </w:p>
  <w:p w14:paraId="117BA7EF" w14:textId="77777777" w:rsidR="008C4393" w:rsidRDefault="008C4393">
    <w:pPr>
      <w:pBdr>
        <w:top w:val="single" w:sz="6" w:space="1" w:color="auto"/>
      </w:pBdr>
      <w:rPr>
        <w:sz w:val="24"/>
      </w:rPr>
    </w:pPr>
  </w:p>
  <w:p w14:paraId="4FE63A50" w14:textId="77777777" w:rsidR="008C4393" w:rsidRDefault="00495F06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133B53">
      <w:rPr>
        <w:rFonts w:ascii="Arial" w:hAnsi="Arial"/>
        <w:b/>
        <w:sz w:val="36"/>
      </w:rPr>
      <w:t>Tothăzan Radu</w:t>
    </w:r>
    <w:r>
      <w:rPr>
        <w:rFonts w:ascii="Arial" w:hAnsi="Arial"/>
        <w:b/>
        <w:sz w:val="36"/>
      </w:rPr>
      <w:fldChar w:fldCharType="end"/>
    </w:r>
  </w:p>
  <w:p w14:paraId="4E57FBA2" w14:textId="77777777" w:rsidR="0004741B" w:rsidRDefault="00495F06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33B53">
      <w:rPr>
        <w:rFonts w:ascii="Arial" w:hAnsi="Arial"/>
        <w:b/>
        <w:sz w:val="36"/>
      </w:rPr>
      <w:t>30236</w:t>
    </w:r>
    <w:r>
      <w:rPr>
        <w:rFonts w:ascii="Arial" w:hAnsi="Arial"/>
        <w:b/>
        <w:sz w:val="36"/>
      </w:rPr>
      <w:fldChar w:fldCharType="end"/>
    </w:r>
  </w:p>
  <w:p w14:paraId="205D5743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7E95DE9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05EB1D6C" w14:textId="77777777">
      <w:tc>
        <w:tcPr>
          <w:tcW w:w="6379" w:type="dxa"/>
        </w:tcPr>
        <w:p w14:paraId="2640B68A" w14:textId="77777777" w:rsidR="008C4393" w:rsidRDefault="00133B53" w:rsidP="00133B53">
          <w:r>
            <w:t>Hotel Manager</w:t>
          </w:r>
        </w:p>
      </w:tc>
      <w:tc>
        <w:tcPr>
          <w:tcW w:w="3179" w:type="dxa"/>
        </w:tcPr>
        <w:p w14:paraId="1BA78D79" w14:textId="77777777" w:rsidR="008C4393" w:rsidRDefault="00133B5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4426E452" w14:textId="77777777">
      <w:tc>
        <w:tcPr>
          <w:tcW w:w="6379" w:type="dxa"/>
        </w:tcPr>
        <w:p w14:paraId="27D47022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1BDE8F29" w14:textId="77777777" w:rsidR="008C4393" w:rsidRDefault="00133B53">
          <w:r>
            <w:t xml:space="preserve">  Date:  04.05.2016</w:t>
          </w:r>
        </w:p>
      </w:tc>
    </w:tr>
    <w:tr w:rsidR="008C4393" w14:paraId="04E81B0F" w14:textId="77777777">
      <w:tc>
        <w:tcPr>
          <w:tcW w:w="9558" w:type="dxa"/>
          <w:gridSpan w:val="2"/>
        </w:tcPr>
        <w:p w14:paraId="2312021F" w14:textId="77777777" w:rsidR="008C4393" w:rsidRDefault="00133B53" w:rsidP="00133B53">
          <w:pPr>
            <w:tabs>
              <w:tab w:val="left" w:pos="2336"/>
            </w:tabs>
          </w:pPr>
          <w:r>
            <w:t>1011941</w:t>
          </w:r>
        </w:p>
      </w:tc>
    </w:tr>
  </w:tbl>
  <w:p w14:paraId="5762BFFA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33B53"/>
    <w:rsid w:val="002D02EB"/>
    <w:rsid w:val="00495F06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FD41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\Proiectare Software\Resurse\Templates\rup_ucspec.dot</Template>
  <TotalTime>7</TotalTime>
  <Pages>5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Radu Tothăzan</cp:lastModifiedBy>
  <cp:revision>6</cp:revision>
  <dcterms:created xsi:type="dcterms:W3CDTF">2010-02-24T09:14:00Z</dcterms:created>
  <dcterms:modified xsi:type="dcterms:W3CDTF">2016-06-04T10:13:00Z</dcterms:modified>
</cp:coreProperties>
</file>